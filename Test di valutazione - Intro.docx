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46EBC6E2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>Test di valutazione – Modulo</w:t>
      </w:r>
      <w:r w:rsidR="0097786E">
        <w:rPr>
          <w:lang w:val="it-IT"/>
        </w:rPr>
        <w:t xml:space="preserve"> </w:t>
      </w:r>
      <w:r w:rsidR="001553E9">
        <w:rPr>
          <w:lang w:val="it-IT"/>
        </w:rPr>
        <w:t>1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890"/>
        <w:gridCol w:w="2922"/>
        <w:gridCol w:w="1315"/>
        <w:gridCol w:w="3180"/>
      </w:tblGrid>
      <w:tr w:rsidR="00547F36" w:rsidRPr="001E6010" w14:paraId="0656DCAF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8C1E10C" w:rsidR="00547F36" w:rsidRPr="001E6010" w:rsidRDefault="004A56D1">
            <w:pPr>
              <w:pStyle w:val="Informazionisullostudente"/>
            </w:pPr>
            <w:r>
              <w:t>Tiziana</w:t>
            </w:r>
          </w:p>
        </w:tc>
      </w:tr>
      <w:tr w:rsidR="00547F36" w:rsidRPr="001E6010" w14:paraId="394FAD59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4866A326" w:rsidR="00547F36" w:rsidRPr="001E6010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01335064" w:rsidR="00547F36" w:rsidRPr="001E6010" w:rsidRDefault="004A56D1">
            <w:pPr>
              <w:pStyle w:val="Informazionisullostudente"/>
            </w:pPr>
            <w:r>
              <w:t>Camboni</w:t>
            </w:r>
          </w:p>
        </w:tc>
      </w:tr>
      <w:tr w:rsidR="00547F36" w:rsidRPr="001E6010" w14:paraId="2420E3D8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3C19961" w:rsidR="00547F36" w:rsidRPr="001E6010" w:rsidRDefault="004A56D1">
            <w:pPr>
              <w:pStyle w:val="Informazionisullostudente"/>
            </w:pPr>
            <w:r>
              <w:t>05/02/2021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21CE5A6" w14:textId="32508F47" w:rsidR="00B77A40" w:rsidRDefault="001553E9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Spie</w:t>
      </w:r>
      <w:r w:rsidR="00E11311" w:rsidRPr="59DACABA">
        <w:rPr>
          <w:rFonts w:ascii="Century Gothic" w:hAnsi="Century Gothic"/>
          <w:i/>
          <w:iCs/>
          <w:sz w:val="18"/>
          <w:szCs w:val="18"/>
        </w:rPr>
        <w:t>gare le differenze tra memoria principale, secondaria e virtuale</w:t>
      </w:r>
    </w:p>
    <w:p w14:paraId="57956923" w14:textId="6F652DBB" w:rsidR="004A56D1" w:rsidRPr="00D802BC" w:rsidRDefault="004A56D1" w:rsidP="004A56D1">
      <w:pPr>
        <w:rPr>
          <w:rFonts w:asciiTheme="minorHAnsi" w:hAnsiTheme="minorHAnsi" w:cstheme="minorHAnsi"/>
          <w:i/>
          <w:iCs/>
          <w:sz w:val="18"/>
          <w:lang w:val="it-IT"/>
        </w:rPr>
      </w:pPr>
      <w:r w:rsidRPr="00D802BC">
        <w:rPr>
          <w:rFonts w:asciiTheme="minorHAnsi" w:hAnsiTheme="minorHAnsi" w:cstheme="minorHAnsi"/>
          <w:i/>
          <w:iCs/>
          <w:lang w:val="it-IT"/>
        </w:rPr>
        <w:t>Per memoria virtuale si intente la capacità di un sistema operativo di far sembrare la memoria maggiore si quella che è fisicamente.</w:t>
      </w:r>
    </w:p>
    <w:p w14:paraId="164C58E7" w14:textId="78FF12CF" w:rsidR="59DACABA" w:rsidRPr="00D802BC" w:rsidRDefault="004A56D1" w:rsidP="59DACABA">
      <w:pPr>
        <w:rPr>
          <w:rFonts w:asciiTheme="minorHAnsi" w:hAnsiTheme="minorHAnsi" w:cstheme="minorHAnsi"/>
          <w:i/>
          <w:iCs/>
          <w:lang w:val="it-IT"/>
        </w:rPr>
      </w:pPr>
      <w:r w:rsidRPr="00D802BC">
        <w:rPr>
          <w:rFonts w:asciiTheme="minorHAnsi" w:hAnsiTheme="minorHAnsi" w:cstheme="minorHAnsi"/>
          <w:i/>
          <w:iCs/>
          <w:lang w:val="it-IT"/>
        </w:rPr>
        <w:t>La memoria principale è una memoria volatile come la RAM , mentre la memoria secondaria è data da un salvataggio permanente. In particolare è sulla disponibiltà d</w:t>
      </w:r>
      <w:r w:rsidR="00B26BAC" w:rsidRPr="00D802BC">
        <w:rPr>
          <w:rFonts w:asciiTheme="minorHAnsi" w:hAnsiTheme="minorHAnsi" w:cstheme="minorHAnsi"/>
          <w:i/>
          <w:iCs/>
          <w:lang w:val="it-IT"/>
        </w:rPr>
        <w:t>ella prima</w:t>
      </w:r>
      <w:r w:rsidRPr="00D802BC">
        <w:rPr>
          <w:rFonts w:asciiTheme="minorHAnsi" w:hAnsiTheme="minorHAnsi" w:cstheme="minorHAnsi"/>
          <w:i/>
          <w:iCs/>
          <w:lang w:val="it-IT"/>
        </w:rPr>
        <w:t xml:space="preserve"> che si sfrutta la memoria virtuale.</w:t>
      </w:r>
    </w:p>
    <w:p w14:paraId="499EB447" w14:textId="2652D0B1" w:rsidR="00B03500" w:rsidRPr="00B77A40" w:rsidRDefault="00DA5C84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  <w:r w:rsidRPr="00B77A40">
        <w:rPr>
          <w:rFonts w:ascii="Century Gothic" w:hAnsi="Century Gothic"/>
          <w:i/>
          <w:iCs/>
          <w:sz w:val="18"/>
          <w:szCs w:val="18"/>
        </w:rPr>
        <w:tab/>
      </w:r>
      <w:r w:rsidRPr="00B77A40">
        <w:rPr>
          <w:rFonts w:ascii="Century Gothic" w:hAnsi="Century Gothic"/>
          <w:i/>
          <w:iCs/>
          <w:sz w:val="18"/>
          <w:szCs w:val="18"/>
        </w:rPr>
        <w:tab/>
      </w:r>
    </w:p>
    <w:p w14:paraId="06CAA4BF" w14:textId="0EB0E6FA" w:rsidR="002D1DB6" w:rsidRDefault="00E11311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 xml:space="preserve">Cosa significa che un linguaggio è tipizzato? </w:t>
      </w:r>
      <w:r w:rsidR="00821CF1" w:rsidRPr="59DACABA">
        <w:rPr>
          <w:rFonts w:ascii="Century Gothic" w:hAnsi="Century Gothic"/>
          <w:i/>
          <w:iCs/>
          <w:sz w:val="18"/>
          <w:szCs w:val="18"/>
        </w:rPr>
        <w:t xml:space="preserve">Spiegare </w:t>
      </w:r>
      <w:r w:rsidRPr="59DACABA">
        <w:rPr>
          <w:rFonts w:ascii="Century Gothic" w:hAnsi="Century Gothic"/>
          <w:i/>
          <w:iCs/>
          <w:sz w:val="18"/>
          <w:szCs w:val="18"/>
        </w:rPr>
        <w:t>la suddivisione in tipi in C</w:t>
      </w:r>
      <w:r w:rsidR="00821CF1" w:rsidRPr="59DACABA">
        <w:rPr>
          <w:rFonts w:ascii="Century Gothic" w:hAnsi="Century Gothic"/>
          <w:i/>
          <w:iCs/>
          <w:sz w:val="18"/>
          <w:szCs w:val="18"/>
        </w:rPr>
        <w:t># e le relative caratteristiche.</w:t>
      </w:r>
    </w:p>
    <w:p w14:paraId="3399B2AD" w14:textId="402A7263" w:rsidR="004A56D1" w:rsidRDefault="004A56D1" w:rsidP="004A56D1">
      <w:pPr>
        <w:rPr>
          <w:i/>
          <w:iCs/>
          <w:lang w:val="it-IT"/>
        </w:rPr>
      </w:pPr>
      <w:r w:rsidRPr="004A56D1">
        <w:rPr>
          <w:i/>
          <w:iCs/>
          <w:lang w:val="it-IT"/>
        </w:rPr>
        <w:t>Per linguaggio tipizzato si i</w:t>
      </w:r>
      <w:r>
        <w:rPr>
          <w:i/>
          <w:iCs/>
          <w:lang w:val="it-IT"/>
        </w:rPr>
        <w:t xml:space="preserve">ntende il fatto che le variabili utilizzate hanno una definizione, un “tipo” che le caratterizza e ne attribuisce delle proprietà. </w:t>
      </w:r>
    </w:p>
    <w:p w14:paraId="37731802" w14:textId="27A4E08B" w:rsidR="004A56D1" w:rsidRDefault="004A56D1" w:rsidP="004A56D1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Int</w:t>
      </w:r>
      <w:r w:rsidR="00B26BAC">
        <w:rPr>
          <w:i/>
          <w:iCs/>
        </w:rPr>
        <w:t xml:space="preserve"> -&gt; definisce numeri interi;</w:t>
      </w:r>
    </w:p>
    <w:p w14:paraId="470A9DDE" w14:textId="1940FF5E" w:rsidR="004A56D1" w:rsidRPr="004A56D1" w:rsidRDefault="004A56D1" w:rsidP="004A56D1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 xml:space="preserve">Float </w:t>
      </w:r>
      <w:r w:rsidR="00B26BAC">
        <w:rPr>
          <w:i/>
          <w:iCs/>
        </w:rPr>
        <w:t>-&gt; definisce numeri in virgola mobile;</w:t>
      </w:r>
    </w:p>
    <w:p w14:paraId="4CDA4AF9" w14:textId="60A3ADE9" w:rsidR="004A56D1" w:rsidRDefault="00B26BAC" w:rsidP="004A56D1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String -&gt; definisce una stringa di caratteri;</w:t>
      </w:r>
    </w:p>
    <w:p w14:paraId="02539C70" w14:textId="750D5FD2" w:rsidR="00B26BAC" w:rsidRDefault="00B26BAC" w:rsidP="004A56D1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Array -&gt; definisce un serie di numero fisso di elementi;</w:t>
      </w:r>
    </w:p>
    <w:p w14:paraId="1D21FFEA" w14:textId="7D1E84BB" w:rsidR="00B26BAC" w:rsidRDefault="00B26BAC" w:rsidP="004A56D1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ArrayList -&gt; definisce una serie di numeo variabili di elementi;</w:t>
      </w:r>
    </w:p>
    <w:p w14:paraId="16D6F053" w14:textId="0046D019" w:rsidR="00B26BAC" w:rsidRPr="004A56D1" w:rsidRDefault="00B26BAC" w:rsidP="004A56D1">
      <w:pPr>
        <w:pStyle w:val="ListParagraph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Classe -&gt; viene definito un tipo specifico con campi, proprietà e metodi.</w:t>
      </w:r>
    </w:p>
    <w:p w14:paraId="5C4A2FEA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3C31C472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57F771D1" w14:textId="492D23B2" w:rsidR="002D1DB6" w:rsidRDefault="002D1DB6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Cos’è un sistema operativo? Dare una spiegazione delle funzionalità.</w:t>
      </w:r>
    </w:p>
    <w:p w14:paraId="39986AF1" w14:textId="6149F02F" w:rsidR="004A56D1" w:rsidRPr="00D802BC" w:rsidRDefault="004A56D1" w:rsidP="004A56D1">
      <w:pPr>
        <w:rPr>
          <w:rFonts w:asciiTheme="minorHAnsi" w:hAnsiTheme="minorHAnsi" w:cstheme="minorHAnsi"/>
          <w:i/>
          <w:iCs/>
          <w:lang w:val="it-IT"/>
        </w:rPr>
      </w:pPr>
      <w:r w:rsidRPr="00D802BC">
        <w:rPr>
          <w:rFonts w:asciiTheme="minorHAnsi" w:hAnsiTheme="minorHAnsi" w:cstheme="minorHAnsi"/>
          <w:i/>
          <w:iCs/>
          <w:lang w:val="it-IT"/>
        </w:rPr>
        <w:t>Un Sistema operativo è un insieme si software che permette</w:t>
      </w:r>
      <w:r w:rsidR="00B26BAC" w:rsidRPr="00D802BC">
        <w:rPr>
          <w:rFonts w:asciiTheme="minorHAnsi" w:hAnsiTheme="minorHAnsi" w:cstheme="minorHAnsi"/>
          <w:i/>
          <w:iCs/>
          <w:lang w:val="it-IT"/>
        </w:rPr>
        <w:t xml:space="preserve"> la gestione delle funzionalità di un computer.</w:t>
      </w:r>
    </w:p>
    <w:p w14:paraId="3B83DBD0" w14:textId="28305974" w:rsidR="004A56D1" w:rsidRDefault="00B26BAC" w:rsidP="004A56D1">
      <w:pPr>
        <w:pStyle w:val="ListParagraph"/>
        <w:numPr>
          <w:ilvl w:val="0"/>
          <w:numId w:val="28"/>
        </w:numPr>
        <w:rPr>
          <w:i/>
          <w:iCs/>
        </w:rPr>
      </w:pPr>
      <w:r>
        <w:rPr>
          <w:i/>
          <w:iCs/>
        </w:rPr>
        <w:t xml:space="preserve">Gestione </w:t>
      </w:r>
      <w:r w:rsidR="004A56D1">
        <w:rPr>
          <w:i/>
          <w:iCs/>
        </w:rPr>
        <w:t xml:space="preserve">Interfaccia </w:t>
      </w:r>
      <w:r>
        <w:rPr>
          <w:i/>
          <w:iCs/>
        </w:rPr>
        <w:t>utente (es. Terminale)</w:t>
      </w:r>
    </w:p>
    <w:p w14:paraId="133F85E2" w14:textId="7C0AD32C" w:rsidR="004A56D1" w:rsidRDefault="004A56D1" w:rsidP="004A56D1">
      <w:pPr>
        <w:pStyle w:val="ListParagraph"/>
        <w:numPr>
          <w:ilvl w:val="0"/>
          <w:numId w:val="28"/>
        </w:numPr>
        <w:rPr>
          <w:i/>
          <w:iCs/>
        </w:rPr>
      </w:pPr>
      <w:r>
        <w:rPr>
          <w:i/>
          <w:iCs/>
        </w:rPr>
        <w:t>Gestione memoria</w:t>
      </w:r>
      <w:r w:rsidR="00B26BAC">
        <w:rPr>
          <w:i/>
          <w:iCs/>
        </w:rPr>
        <w:t xml:space="preserve"> (sfruttando principio di località e memoria virtuale)</w:t>
      </w:r>
    </w:p>
    <w:p w14:paraId="5099FA3C" w14:textId="01F8F686" w:rsidR="004A56D1" w:rsidRDefault="004A56D1" w:rsidP="004A56D1">
      <w:pPr>
        <w:pStyle w:val="ListParagraph"/>
        <w:numPr>
          <w:ilvl w:val="0"/>
          <w:numId w:val="28"/>
        </w:numPr>
        <w:rPr>
          <w:i/>
          <w:iCs/>
        </w:rPr>
      </w:pPr>
      <w:r>
        <w:rPr>
          <w:i/>
          <w:iCs/>
        </w:rPr>
        <w:t xml:space="preserve">Gestione I/O </w:t>
      </w:r>
      <w:r w:rsidR="00B26BAC">
        <w:rPr>
          <w:i/>
          <w:iCs/>
        </w:rPr>
        <w:t>(periferiche)</w:t>
      </w:r>
    </w:p>
    <w:p w14:paraId="471630B8" w14:textId="1F1FA215" w:rsidR="00B26BAC" w:rsidRDefault="00B26BAC" w:rsidP="004A56D1">
      <w:pPr>
        <w:pStyle w:val="ListParagraph"/>
        <w:numPr>
          <w:ilvl w:val="0"/>
          <w:numId w:val="28"/>
        </w:numPr>
        <w:rPr>
          <w:i/>
          <w:iCs/>
        </w:rPr>
      </w:pPr>
      <w:r>
        <w:rPr>
          <w:i/>
          <w:iCs/>
        </w:rPr>
        <w:t>Gestione Processore (attraverso il kernel che garantisce la sicurezza di non sovrascrivre parti di memoria dedicate a determinati processi)</w:t>
      </w:r>
    </w:p>
    <w:p w14:paraId="6066C2B6" w14:textId="77777777" w:rsidR="004A56D1" w:rsidRPr="004A56D1" w:rsidRDefault="004A56D1" w:rsidP="00B26BAC">
      <w:pPr>
        <w:pStyle w:val="ListParagraph"/>
        <w:rPr>
          <w:i/>
          <w:iCs/>
        </w:rPr>
      </w:pPr>
    </w:p>
    <w:p w14:paraId="0BA6BB42" w14:textId="471E92C9" w:rsidR="00B03500" w:rsidRDefault="002D1DB6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Descrivere il funzionamento degli operatori logici e delle relative tabelle di verità.</w:t>
      </w:r>
    </w:p>
    <w:p w14:paraId="7AF21297" w14:textId="7217CA2C" w:rsidR="00B26BAC" w:rsidRPr="00D802BC" w:rsidRDefault="00B26BAC" w:rsidP="00B26BAC">
      <w:pPr>
        <w:rPr>
          <w:rFonts w:asciiTheme="minorHAnsi" w:hAnsiTheme="minorHAnsi" w:cstheme="minorHAnsi"/>
          <w:i/>
          <w:iCs/>
          <w:sz w:val="18"/>
          <w:lang w:val="it-IT"/>
        </w:rPr>
      </w:pPr>
      <w:r w:rsidRPr="00D802BC">
        <w:rPr>
          <w:rFonts w:asciiTheme="minorHAnsi" w:hAnsiTheme="minorHAnsi" w:cstheme="minorHAnsi"/>
          <w:i/>
          <w:iCs/>
          <w:lang w:val="it-IT"/>
        </w:rPr>
        <w:t xml:space="preserve">Gli operatori logici sono degli strumenti che permettolo le operazioni tra bit e le relative tabelle di verità vengono in aiuto per ricordare il risultato delle operazioni. </w:t>
      </w:r>
    </w:p>
    <w:p w14:paraId="1B7131F9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6057980E" w14:textId="77777777" w:rsidR="00B77A40" w:rsidRPr="00B77A40" w:rsidRDefault="00B77A40" w:rsidP="00B77A40">
      <w:pPr>
        <w:pStyle w:val="ListParagraph"/>
        <w:rPr>
          <w:rFonts w:ascii="Century Gothic" w:hAnsi="Century Gothic"/>
          <w:i/>
          <w:iCs/>
          <w:sz w:val="18"/>
          <w:szCs w:val="18"/>
        </w:rPr>
      </w:pPr>
    </w:p>
    <w:p w14:paraId="77544FCB" w14:textId="1B99B0C9" w:rsidR="002D1DB6" w:rsidRDefault="00A510E2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Spie</w:t>
      </w:r>
      <w:r w:rsidR="002D1DB6" w:rsidRPr="59DACABA">
        <w:rPr>
          <w:rFonts w:ascii="Century Gothic" w:hAnsi="Century Gothic"/>
          <w:i/>
          <w:iCs/>
          <w:sz w:val="18"/>
          <w:szCs w:val="18"/>
        </w:rPr>
        <w:t xml:space="preserve">gare la differenza tra </w:t>
      </w:r>
      <w:r w:rsidR="00F94C53" w:rsidRPr="59DACABA">
        <w:rPr>
          <w:rFonts w:ascii="Century Gothic" w:hAnsi="Century Gothic"/>
          <w:i/>
          <w:iCs/>
          <w:sz w:val="18"/>
          <w:szCs w:val="18"/>
        </w:rPr>
        <w:t>ricorsione e iterazione e le relative peculiarità.</w:t>
      </w:r>
    </w:p>
    <w:p w14:paraId="721FC87D" w14:textId="75BAB8E5" w:rsidR="00B26BAC" w:rsidRPr="00D802BC" w:rsidRDefault="00B26BAC" w:rsidP="00B26BAC">
      <w:pPr>
        <w:rPr>
          <w:rFonts w:asciiTheme="minorHAnsi" w:hAnsiTheme="minorHAnsi" w:cstheme="minorHAnsi"/>
          <w:i/>
          <w:iCs/>
          <w:lang w:val="it-IT"/>
        </w:rPr>
      </w:pPr>
      <w:r w:rsidRPr="00D802BC">
        <w:rPr>
          <w:rFonts w:asciiTheme="minorHAnsi" w:hAnsiTheme="minorHAnsi" w:cstheme="minorHAnsi"/>
          <w:i/>
          <w:iCs/>
          <w:lang w:val="it-IT"/>
        </w:rPr>
        <w:t xml:space="preserve">La ricorsione consiste nel richiamare </w:t>
      </w:r>
      <w:r w:rsidR="00C03047" w:rsidRPr="00D802BC">
        <w:rPr>
          <w:rFonts w:asciiTheme="minorHAnsi" w:hAnsiTheme="minorHAnsi" w:cstheme="minorHAnsi"/>
          <w:i/>
          <w:iCs/>
          <w:lang w:val="it-IT"/>
        </w:rPr>
        <w:t>all’interno di</w:t>
      </w:r>
      <w:r w:rsidRPr="00D802BC">
        <w:rPr>
          <w:rFonts w:asciiTheme="minorHAnsi" w:hAnsiTheme="minorHAnsi" w:cstheme="minorHAnsi"/>
          <w:i/>
          <w:iCs/>
          <w:lang w:val="it-IT"/>
        </w:rPr>
        <w:t xml:space="preserve"> una funzione, la funzione stessa; l’interazione consiste nel svolgere un codice di blocco finchè una codizione è valida</w:t>
      </w:r>
      <w:r w:rsidR="00C03047" w:rsidRPr="00D802BC">
        <w:rPr>
          <w:rFonts w:asciiTheme="minorHAnsi" w:hAnsiTheme="minorHAnsi" w:cstheme="minorHAnsi"/>
          <w:i/>
          <w:iCs/>
          <w:lang w:val="it-IT"/>
        </w:rPr>
        <w:t xml:space="preserve"> (cicli while e for); </w:t>
      </w:r>
    </w:p>
    <w:p w14:paraId="377DF76D" w14:textId="64940472" w:rsidR="00C03047" w:rsidRPr="00D802BC" w:rsidRDefault="00C03047" w:rsidP="00B26BAC">
      <w:pPr>
        <w:rPr>
          <w:rFonts w:asciiTheme="minorHAnsi" w:hAnsiTheme="minorHAnsi" w:cstheme="minorHAnsi"/>
          <w:i/>
          <w:iCs/>
          <w:sz w:val="18"/>
          <w:lang w:val="it-IT"/>
        </w:rPr>
      </w:pPr>
      <w:r w:rsidRPr="00D802BC">
        <w:rPr>
          <w:rFonts w:asciiTheme="minorHAnsi" w:hAnsiTheme="minorHAnsi" w:cstheme="minorHAnsi"/>
          <w:i/>
          <w:iCs/>
          <w:lang w:val="it-IT"/>
        </w:rPr>
        <w:t xml:space="preserve">Nella pratica, la prima risulta piu affidabile nel caso in cui i richiami alla stessa funzione vengono svolti un numero molto limitato di volte (es. N&lt;10), altrimenti risulta più affidabile la seconda. </w:t>
      </w:r>
    </w:p>
    <w:p w14:paraId="0F93EB0B" w14:textId="77777777" w:rsidR="004A56D1" w:rsidRPr="00B26BAC" w:rsidRDefault="004A56D1" w:rsidP="004A56D1">
      <w:pPr>
        <w:rPr>
          <w:i/>
          <w:iCs/>
          <w:sz w:val="18"/>
          <w:lang w:val="it-IT"/>
        </w:rPr>
      </w:pPr>
    </w:p>
    <w:p w14:paraId="4621EE9B" w14:textId="1D7B80ED" w:rsidR="00B77A40" w:rsidRDefault="002D1DB6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Dare una definizione di casting. Fornire degli esempi.</w:t>
      </w:r>
    </w:p>
    <w:p w14:paraId="586D5213" w14:textId="52988521" w:rsidR="00C03047" w:rsidRPr="00D802BC" w:rsidRDefault="00C03047" w:rsidP="00C03047">
      <w:pPr>
        <w:rPr>
          <w:rFonts w:asciiTheme="minorHAnsi" w:hAnsiTheme="minorHAnsi" w:cstheme="minorHAnsi"/>
          <w:i/>
          <w:iCs/>
          <w:lang w:val="it-IT"/>
        </w:rPr>
      </w:pPr>
      <w:r w:rsidRPr="00D802BC">
        <w:rPr>
          <w:rFonts w:asciiTheme="minorHAnsi" w:hAnsiTheme="minorHAnsi" w:cstheme="minorHAnsi"/>
          <w:i/>
          <w:iCs/>
          <w:lang w:val="it-IT"/>
        </w:rPr>
        <w:t>Il casting è un tipo di conversione di un tipo in un altro affine e può essere fatta con le parentesi tonde. Può essere fatta in modo:</w:t>
      </w:r>
    </w:p>
    <w:p w14:paraId="252DD198" w14:textId="67FD770C" w:rsidR="00C03047" w:rsidRDefault="00C03047" w:rsidP="00C03047">
      <w:pPr>
        <w:pStyle w:val="ListParagraph"/>
        <w:numPr>
          <w:ilvl w:val="0"/>
          <w:numId w:val="29"/>
        </w:numPr>
        <w:rPr>
          <w:i/>
          <w:iCs/>
        </w:rPr>
      </w:pPr>
      <w:r w:rsidRPr="00C03047">
        <w:rPr>
          <w:i/>
          <w:iCs/>
        </w:rPr>
        <w:t>Implicito</w:t>
      </w:r>
      <w:r>
        <w:rPr>
          <w:i/>
          <w:iCs/>
        </w:rPr>
        <w:t xml:space="preserve">: </w:t>
      </w:r>
      <w:r>
        <w:rPr>
          <w:i/>
          <w:iCs/>
        </w:rPr>
        <w:tab/>
        <w:t>int c= 3;</w:t>
      </w:r>
    </w:p>
    <w:p w14:paraId="2AEDDCEB" w14:textId="0CF826D4" w:rsidR="00C03047" w:rsidRPr="00C03047" w:rsidRDefault="00C03047" w:rsidP="00C03047">
      <w:pPr>
        <w:pStyle w:val="ListParagraph"/>
        <w:ind w:left="2160"/>
        <w:rPr>
          <w:i/>
          <w:iCs/>
        </w:rPr>
      </w:pPr>
      <w:r>
        <w:rPr>
          <w:i/>
          <w:iCs/>
        </w:rPr>
        <w:t xml:space="preserve">decimal d= (int) c; </w:t>
      </w:r>
    </w:p>
    <w:p w14:paraId="260DD313" w14:textId="7212F324" w:rsidR="00C03047" w:rsidRDefault="00C03047" w:rsidP="00C03047">
      <w:pPr>
        <w:pStyle w:val="ListParagraph"/>
        <w:numPr>
          <w:ilvl w:val="0"/>
          <w:numId w:val="29"/>
        </w:numPr>
        <w:rPr>
          <w:i/>
          <w:iCs/>
        </w:rPr>
      </w:pPr>
      <w:r w:rsidRPr="00C03047">
        <w:rPr>
          <w:i/>
          <w:iCs/>
        </w:rPr>
        <w:t>Esplicito</w:t>
      </w:r>
      <w:r>
        <w:rPr>
          <w:i/>
          <w:iCs/>
        </w:rPr>
        <w:t xml:space="preserve">: </w:t>
      </w:r>
      <w:r>
        <w:rPr>
          <w:i/>
          <w:iCs/>
        </w:rPr>
        <w:tab/>
        <w:t>int c= 3;</w:t>
      </w:r>
    </w:p>
    <w:p w14:paraId="5C06AB61" w14:textId="2EB9BD1C" w:rsidR="00C03047" w:rsidRPr="00C03047" w:rsidRDefault="00C03047" w:rsidP="00C03047">
      <w:pPr>
        <w:pStyle w:val="ListParagraph"/>
        <w:ind w:left="2160"/>
        <w:rPr>
          <w:i/>
          <w:iCs/>
        </w:rPr>
      </w:pPr>
      <w:r>
        <w:rPr>
          <w:i/>
          <w:iCs/>
        </w:rPr>
        <w:t>d= convert.ToDecimal(c);</w:t>
      </w:r>
    </w:p>
    <w:p w14:paraId="1BB9C37C" w14:textId="26989E9C" w:rsidR="0036481C" w:rsidRPr="00C03047" w:rsidRDefault="00DA5C84" w:rsidP="00C03047">
      <w:pPr>
        <w:rPr>
          <w:i/>
          <w:iCs/>
          <w:sz w:val="18"/>
        </w:rPr>
      </w:pPr>
      <w:r w:rsidRPr="00C03047">
        <w:rPr>
          <w:i/>
          <w:iCs/>
          <w:sz w:val="18"/>
        </w:rPr>
        <w:tab/>
      </w:r>
      <w:r w:rsidRPr="00C03047">
        <w:rPr>
          <w:i/>
          <w:iCs/>
          <w:sz w:val="18"/>
        </w:rPr>
        <w:tab/>
      </w:r>
      <w:r w:rsidRPr="00C03047">
        <w:rPr>
          <w:i/>
          <w:iCs/>
          <w:sz w:val="18"/>
        </w:rPr>
        <w:tab/>
      </w:r>
    </w:p>
    <w:p w14:paraId="104E2838" w14:textId="4B96AAE3" w:rsidR="005645F9" w:rsidRDefault="00A510E2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Spiegare cosa è un</w:t>
      </w:r>
      <w:r w:rsidR="002D1DB6" w:rsidRPr="59DACABA">
        <w:rPr>
          <w:rFonts w:ascii="Century Gothic" w:hAnsi="Century Gothic"/>
          <w:i/>
          <w:iCs/>
          <w:sz w:val="18"/>
          <w:szCs w:val="18"/>
        </w:rPr>
        <w:t>a routine. Specificare le tipologie di routine e fornire degli esempi per ciascuna.</w:t>
      </w:r>
    </w:p>
    <w:p w14:paraId="6E26919E" w14:textId="725FFAD4" w:rsidR="00B77A40" w:rsidRDefault="00C03047" w:rsidP="00C03047">
      <w:pPr>
        <w:rPr>
          <w:i/>
          <w:iCs/>
          <w:lang w:val="it-IT"/>
        </w:rPr>
      </w:pPr>
      <w:r w:rsidRPr="00D802BC">
        <w:rPr>
          <w:rFonts w:asciiTheme="minorHAnsi" w:hAnsiTheme="minorHAnsi" w:cstheme="minorHAnsi"/>
          <w:i/>
          <w:iCs/>
          <w:lang w:val="it-IT"/>
        </w:rPr>
        <w:t>La routine è un i</w:t>
      </w:r>
      <w:proofErr w:type="spellStart"/>
      <w:r w:rsidRPr="00D802BC">
        <w:rPr>
          <w:rFonts w:asciiTheme="minorHAnsi" w:hAnsiTheme="minorHAnsi" w:cstheme="minorHAnsi"/>
          <w:i/>
          <w:iCs/>
        </w:rPr>
        <w:t>nsieme</w:t>
      </w:r>
      <w:proofErr w:type="spellEnd"/>
      <w:r w:rsidRPr="00D802BC">
        <w:rPr>
          <w:rFonts w:asciiTheme="minorHAnsi" w:hAnsiTheme="minorHAnsi" w:cstheme="minorHAnsi"/>
          <w:i/>
          <w:iCs/>
        </w:rPr>
        <w:t xml:space="preserve"> di procedure e </w:t>
      </w:r>
      <w:proofErr w:type="spellStart"/>
      <w:r w:rsidRPr="00D802BC">
        <w:rPr>
          <w:rFonts w:asciiTheme="minorHAnsi" w:hAnsiTheme="minorHAnsi" w:cstheme="minorHAnsi"/>
          <w:i/>
          <w:iCs/>
        </w:rPr>
        <w:t>funzioni</w:t>
      </w:r>
      <w:proofErr w:type="spellEnd"/>
      <w:r w:rsidRPr="00D802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D802BC">
        <w:rPr>
          <w:rFonts w:asciiTheme="minorHAnsi" w:hAnsiTheme="minorHAnsi" w:cstheme="minorHAnsi"/>
          <w:i/>
          <w:iCs/>
        </w:rPr>
        <w:t>che</w:t>
      </w:r>
      <w:proofErr w:type="spellEnd"/>
      <w:r w:rsidRPr="00D802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D802BC">
        <w:rPr>
          <w:rFonts w:asciiTheme="minorHAnsi" w:hAnsiTheme="minorHAnsi" w:cstheme="minorHAnsi"/>
          <w:i/>
          <w:iCs/>
        </w:rPr>
        <w:t>costituiscono</w:t>
      </w:r>
      <w:proofErr w:type="spellEnd"/>
      <w:r w:rsidRPr="00D802BC">
        <w:rPr>
          <w:rFonts w:asciiTheme="minorHAnsi" w:hAnsiTheme="minorHAnsi" w:cstheme="minorHAnsi"/>
          <w:i/>
          <w:iCs/>
        </w:rPr>
        <w:t xml:space="preserve"> un </w:t>
      </w:r>
      <w:proofErr w:type="spellStart"/>
      <w:r w:rsidRPr="00D802BC">
        <w:rPr>
          <w:rFonts w:asciiTheme="minorHAnsi" w:hAnsiTheme="minorHAnsi" w:cstheme="minorHAnsi"/>
          <w:i/>
          <w:iCs/>
        </w:rPr>
        <w:t>codice</w:t>
      </w:r>
      <w:proofErr w:type="spellEnd"/>
      <w:r w:rsidRPr="00D802BC">
        <w:rPr>
          <w:rFonts w:asciiTheme="minorHAnsi" w:hAnsiTheme="minorHAnsi" w:cstheme="minorHAnsi"/>
          <w:i/>
          <w:iCs/>
        </w:rPr>
        <w:t xml:space="preserve"> di </w:t>
      </w:r>
      <w:proofErr w:type="spellStart"/>
      <w:r w:rsidRPr="00D802BC">
        <w:rPr>
          <w:rFonts w:asciiTheme="minorHAnsi" w:hAnsiTheme="minorHAnsi" w:cstheme="minorHAnsi"/>
          <w:i/>
          <w:iCs/>
        </w:rPr>
        <w:t>blocco</w:t>
      </w:r>
      <w:proofErr w:type="spellEnd"/>
      <w:r w:rsidRPr="00D802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D802BC">
        <w:rPr>
          <w:rFonts w:asciiTheme="minorHAnsi" w:hAnsiTheme="minorHAnsi" w:cstheme="minorHAnsi"/>
          <w:i/>
          <w:iCs/>
        </w:rPr>
        <w:t>che</w:t>
      </w:r>
      <w:proofErr w:type="spellEnd"/>
      <w:r w:rsidRPr="00D802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D802BC">
        <w:rPr>
          <w:rFonts w:asciiTheme="minorHAnsi" w:hAnsiTheme="minorHAnsi" w:cstheme="minorHAnsi"/>
          <w:i/>
          <w:iCs/>
        </w:rPr>
        <w:t>vengono</w:t>
      </w:r>
      <w:proofErr w:type="spellEnd"/>
      <w:r w:rsidRPr="00D802BC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D802BC">
        <w:rPr>
          <w:rFonts w:asciiTheme="minorHAnsi" w:hAnsiTheme="minorHAnsi" w:cstheme="minorHAnsi"/>
          <w:i/>
          <w:iCs/>
        </w:rPr>
        <w:t>richiamate</w:t>
      </w:r>
      <w:proofErr w:type="spellEnd"/>
      <w:r w:rsidRPr="00D802BC">
        <w:rPr>
          <w:rFonts w:asciiTheme="minorHAnsi" w:hAnsiTheme="minorHAnsi" w:cstheme="minorHAnsi"/>
          <w:i/>
          <w:iCs/>
        </w:rPr>
        <w:t xml:space="preserve"> in </w:t>
      </w:r>
      <w:proofErr w:type="spellStart"/>
      <w:r w:rsidRPr="00D802BC">
        <w:rPr>
          <w:rFonts w:asciiTheme="minorHAnsi" w:hAnsiTheme="minorHAnsi" w:cstheme="minorHAnsi"/>
          <w:i/>
          <w:iCs/>
        </w:rPr>
        <w:t>altre</w:t>
      </w:r>
      <w:proofErr w:type="spellEnd"/>
      <w:r w:rsidRPr="00D802BC">
        <w:rPr>
          <w:rFonts w:asciiTheme="minorHAnsi" w:hAnsiTheme="minorHAnsi" w:cstheme="minorHAnsi"/>
          <w:i/>
          <w:iCs/>
        </w:rPr>
        <w:t xml:space="preserve"> parti del </w:t>
      </w:r>
      <w:proofErr w:type="spellStart"/>
      <w:r w:rsidRPr="00D802BC">
        <w:rPr>
          <w:rFonts w:asciiTheme="minorHAnsi" w:hAnsiTheme="minorHAnsi" w:cstheme="minorHAnsi"/>
          <w:i/>
          <w:iCs/>
        </w:rPr>
        <w:t>codice</w:t>
      </w:r>
      <w:proofErr w:type="spellEnd"/>
      <w:r>
        <w:rPr>
          <w:i/>
          <w:iCs/>
          <w:lang w:val="it-IT"/>
        </w:rPr>
        <w:t>.</w:t>
      </w:r>
    </w:p>
    <w:p w14:paraId="672685D5" w14:textId="77777777" w:rsidR="00C03047" w:rsidRPr="00C03047" w:rsidRDefault="00C03047" w:rsidP="00C03047">
      <w:pPr>
        <w:ind w:left="360"/>
        <w:rPr>
          <w:i/>
          <w:iCs/>
          <w:sz w:val="18"/>
          <w:lang w:val="it-IT"/>
        </w:rPr>
      </w:pPr>
    </w:p>
    <w:p w14:paraId="6C0DA51F" w14:textId="6750FFBE" w:rsidR="00B77A40" w:rsidRPr="004A56D1" w:rsidRDefault="002D1DB6" w:rsidP="004A56D1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Des</w:t>
      </w:r>
      <w:r w:rsidR="00F94C53" w:rsidRPr="59DACABA">
        <w:rPr>
          <w:rFonts w:ascii="Century Gothic" w:hAnsi="Century Gothic"/>
          <w:i/>
          <w:iCs/>
          <w:sz w:val="18"/>
          <w:szCs w:val="18"/>
        </w:rPr>
        <w:t>c</w:t>
      </w:r>
      <w:r w:rsidRPr="59DACABA">
        <w:rPr>
          <w:rFonts w:ascii="Century Gothic" w:hAnsi="Century Gothic"/>
          <w:i/>
          <w:iCs/>
          <w:sz w:val="18"/>
          <w:szCs w:val="18"/>
        </w:rPr>
        <w:t>rivere la funzione del compilator</w:t>
      </w:r>
      <w:r w:rsidR="004A56D1">
        <w:rPr>
          <w:rFonts w:ascii="Century Gothic" w:hAnsi="Century Gothic"/>
          <w:i/>
          <w:iCs/>
          <w:sz w:val="18"/>
          <w:szCs w:val="18"/>
        </w:rPr>
        <w:t>e</w:t>
      </w:r>
    </w:p>
    <w:p w14:paraId="08CAEDB3" w14:textId="1AE7114A" w:rsidR="00B77A40" w:rsidRDefault="004A56D1" w:rsidP="004A56D1">
      <w:pPr>
        <w:rPr>
          <w:i/>
          <w:iCs/>
          <w:lang w:val="it-IT"/>
        </w:rPr>
      </w:pPr>
      <w:r w:rsidRPr="00D802BC">
        <w:rPr>
          <w:rFonts w:asciiTheme="minorHAnsi" w:hAnsiTheme="minorHAnsi" w:cstheme="minorHAnsi"/>
          <w:i/>
          <w:iCs/>
          <w:lang w:val="it-IT"/>
        </w:rPr>
        <w:t>Il compilatore</w:t>
      </w:r>
      <w:r w:rsidR="00C03047" w:rsidRPr="00D802BC">
        <w:rPr>
          <w:rFonts w:asciiTheme="minorHAnsi" w:hAnsiTheme="minorHAnsi" w:cstheme="minorHAnsi"/>
          <w:i/>
          <w:iCs/>
          <w:lang w:val="it-IT"/>
        </w:rPr>
        <w:t>, controllando la sintassi di un codice sorgente</w:t>
      </w:r>
      <w:r w:rsidR="00D802BC" w:rsidRPr="00D802BC">
        <w:rPr>
          <w:rFonts w:asciiTheme="minorHAnsi" w:hAnsiTheme="minorHAnsi" w:cstheme="minorHAnsi"/>
          <w:i/>
          <w:iCs/>
          <w:lang w:val="it-IT"/>
        </w:rPr>
        <w:t xml:space="preserve"> ne permette il passaggio a codice macchina</w:t>
      </w:r>
      <w:r w:rsidR="00D802BC">
        <w:rPr>
          <w:i/>
          <w:iCs/>
          <w:lang w:val="it-IT"/>
        </w:rPr>
        <w:t>.</w:t>
      </w:r>
    </w:p>
    <w:p w14:paraId="2D8EF470" w14:textId="77777777" w:rsidR="00D802BC" w:rsidRPr="004A56D1" w:rsidRDefault="00D802BC" w:rsidP="004A56D1">
      <w:pPr>
        <w:rPr>
          <w:i/>
          <w:iCs/>
          <w:sz w:val="18"/>
          <w:lang w:val="it-IT"/>
        </w:rPr>
      </w:pPr>
    </w:p>
    <w:p w14:paraId="5143F940" w14:textId="349D8E60" w:rsidR="00F94C53" w:rsidRDefault="00F94C53" w:rsidP="59DACABA">
      <w:pPr>
        <w:pStyle w:val="ListParagraph"/>
        <w:numPr>
          <w:ilvl w:val="0"/>
          <w:numId w:val="26"/>
        </w:numPr>
        <w:rPr>
          <w:rFonts w:ascii="Century Gothic" w:hAnsi="Century Gothic"/>
          <w:i/>
          <w:iCs/>
          <w:sz w:val="18"/>
          <w:szCs w:val="18"/>
        </w:rPr>
      </w:pPr>
      <w:r w:rsidRPr="59DACABA">
        <w:rPr>
          <w:rFonts w:ascii="Century Gothic" w:hAnsi="Century Gothic"/>
          <w:i/>
          <w:iCs/>
          <w:sz w:val="18"/>
          <w:szCs w:val="18"/>
        </w:rPr>
        <w:t>Descrivere le funzioni di un sistema di versionamento e le diverse tipologie</w:t>
      </w:r>
      <w:r w:rsidR="00D802BC">
        <w:rPr>
          <w:rFonts w:ascii="Century Gothic" w:hAnsi="Century Gothic"/>
          <w:i/>
          <w:iCs/>
          <w:sz w:val="18"/>
          <w:szCs w:val="18"/>
        </w:rPr>
        <w:t>.</w:t>
      </w:r>
    </w:p>
    <w:p w14:paraId="1B6BB87E" w14:textId="332F4D99" w:rsidR="00D802BC" w:rsidRPr="00D802BC" w:rsidRDefault="00D802BC" w:rsidP="00D802BC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D802BC">
        <w:rPr>
          <w:rFonts w:asciiTheme="minorHAnsi" w:hAnsiTheme="minorHAnsi" w:cstheme="minorHAnsi"/>
          <w:i/>
          <w:iCs/>
          <w:szCs w:val="22"/>
          <w:lang w:val="it-IT"/>
        </w:rPr>
        <w:t>La funzione principale di un sitema di versionamento è mantere la memoria delle modifiche di un codice</w:t>
      </w:r>
      <w:r w:rsidRPr="00D802BC">
        <w:rPr>
          <w:rFonts w:asciiTheme="minorHAnsi" w:hAnsiTheme="minorHAnsi" w:cstheme="minorHAnsi"/>
          <w:i/>
          <w:iCs/>
          <w:sz w:val="20"/>
          <w:szCs w:val="20"/>
          <w:lang w:val="it-IT"/>
        </w:rPr>
        <w:t xml:space="preserve">.  </w:t>
      </w:r>
    </w:p>
    <w:p w14:paraId="38C0C0F2" w14:textId="3E7CE74C" w:rsidR="00D802BC" w:rsidRDefault="00D802BC" w:rsidP="00D802BC">
      <w:pPr>
        <w:pStyle w:val="ListParagraph"/>
        <w:numPr>
          <w:ilvl w:val="0"/>
          <w:numId w:val="29"/>
        </w:numPr>
        <w:rPr>
          <w:i/>
          <w:iCs/>
        </w:rPr>
      </w:pPr>
      <w:r>
        <w:rPr>
          <w:i/>
          <w:iCs/>
        </w:rPr>
        <w:t>Versione Locale: salvataggio nella memoria dell’utente (non condivisbile)</w:t>
      </w:r>
    </w:p>
    <w:p w14:paraId="64831292" w14:textId="6833B40E" w:rsidR="00D802BC" w:rsidRDefault="00D802BC" w:rsidP="00D802BC">
      <w:pPr>
        <w:pStyle w:val="ListParagraph"/>
        <w:numPr>
          <w:ilvl w:val="0"/>
          <w:numId w:val="29"/>
        </w:numPr>
        <w:rPr>
          <w:i/>
          <w:iCs/>
        </w:rPr>
      </w:pPr>
      <w:r>
        <w:rPr>
          <w:i/>
          <w:iCs/>
        </w:rPr>
        <w:t>Versione Centralizzati: salvataggio in remoto in un server (condivisibile ma rischioda in caso di down della rete)</w:t>
      </w:r>
    </w:p>
    <w:p w14:paraId="649D79CC" w14:textId="4AE3CF31" w:rsidR="00D802BC" w:rsidRPr="00D802BC" w:rsidRDefault="00D802BC" w:rsidP="00D802BC">
      <w:pPr>
        <w:pStyle w:val="ListParagraph"/>
        <w:numPr>
          <w:ilvl w:val="0"/>
          <w:numId w:val="29"/>
        </w:numPr>
        <w:rPr>
          <w:i/>
          <w:iCs/>
        </w:rPr>
      </w:pPr>
      <w:r>
        <w:rPr>
          <w:i/>
          <w:iCs/>
        </w:rPr>
        <w:t>Versioni Distribuite: il salvataggio viene fatto sia in remoto che nel server (condivisibile ma possono esserci problemi di incompatibilità nel momento in cui due utenti caricano una versione aggiornata)</w:t>
      </w:r>
    </w:p>
    <w:p w14:paraId="51B99DEF" w14:textId="58ECB59C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000F12" w14:textId="794EE081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207B331" w14:textId="5C72423B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663ACB3" w14:textId="58E50BA5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5FC90C1" w14:textId="254A37D2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B4C48DC" w14:textId="2893E409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C9FE504" w14:textId="2D21A9B0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F77999A" w14:textId="2A4CB2E4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D1251D4" w14:textId="77777777" w:rsidR="00B77A40" w:rsidRPr="00865FF9" w:rsidRDefault="00B77A40" w:rsidP="00F94C53">
      <w:pPr>
        <w:rPr>
          <w:lang w:val="it-IT"/>
        </w:rPr>
      </w:pPr>
    </w:p>
    <w:p w14:paraId="74E9BF37" w14:textId="77777777" w:rsidR="00B77A40" w:rsidRPr="00865FF9" w:rsidRDefault="00B77A40" w:rsidP="00F94C53">
      <w:pPr>
        <w:rPr>
          <w:lang w:val="it-IT"/>
        </w:rPr>
      </w:pPr>
    </w:p>
    <w:p w14:paraId="7093DC8E" w14:textId="254C7F2E" w:rsidR="00F94C53" w:rsidRPr="004A56D1" w:rsidRDefault="00F94C53" w:rsidP="00F94C53">
      <w:pPr>
        <w:rPr>
          <w:i/>
          <w:iCs/>
          <w:lang w:val="it-IT"/>
        </w:rPr>
      </w:pPr>
      <w:r w:rsidRPr="004A56D1">
        <w:rPr>
          <w:i/>
          <w:iCs/>
          <w:lang w:val="it-IT"/>
        </w:rPr>
        <w:t>Esercizio Pratico</w:t>
      </w:r>
    </w:p>
    <w:p w14:paraId="02B7D6EA" w14:textId="77777777" w:rsidR="00DF6D49" w:rsidRPr="004A56D1" w:rsidRDefault="00DF6D49" w:rsidP="00F94C53">
      <w:pPr>
        <w:rPr>
          <w:i/>
          <w:iCs/>
          <w:lang w:val="it-IT"/>
        </w:rPr>
      </w:pPr>
    </w:p>
    <w:p w14:paraId="5B2B5D97" w14:textId="4A9F0E37" w:rsidR="00F94C53" w:rsidRPr="00865FF9" w:rsidRDefault="00F94C53" w:rsidP="00F94C53">
      <w:pPr>
        <w:rPr>
          <w:lang w:val="it-IT"/>
        </w:rPr>
      </w:pPr>
      <w:r w:rsidRPr="00865FF9">
        <w:rPr>
          <w:lang w:val="it-IT"/>
        </w:rPr>
        <w:t>Creare una Console Application che gestisca i Task dell’utente.</w:t>
      </w:r>
    </w:p>
    <w:p w14:paraId="410E154A" w14:textId="61BC8242" w:rsidR="00F94C53" w:rsidRPr="00865FF9" w:rsidRDefault="00F94C53" w:rsidP="00F94C53">
      <w:pPr>
        <w:rPr>
          <w:lang w:val="it-IT"/>
        </w:rPr>
      </w:pPr>
      <w:r w:rsidRPr="00865FF9">
        <w:rPr>
          <w:lang w:val="it-IT"/>
        </w:rPr>
        <w:t>Per Task viene inteso un oggetto che ha una descrizione, una data di scadenza e un livello di importanza (Basso, Medio, Alto).</w:t>
      </w:r>
    </w:p>
    <w:p w14:paraId="17DE011D" w14:textId="77777777" w:rsidR="00DF6D49" w:rsidRPr="00865FF9" w:rsidRDefault="00DF6D49" w:rsidP="00F94C53">
      <w:pPr>
        <w:rPr>
          <w:lang w:val="it-IT"/>
        </w:rPr>
      </w:pPr>
    </w:p>
    <w:p w14:paraId="2097ECE5" w14:textId="6C5E51C5" w:rsidR="00F94C53" w:rsidRPr="00B77A40" w:rsidRDefault="00F94C53" w:rsidP="00F94C53">
      <w:pPr>
        <w:rPr>
          <w:lang w:val="it-IT"/>
        </w:rPr>
      </w:pPr>
      <w:r w:rsidRPr="00B77A40">
        <w:rPr>
          <w:lang w:val="it-IT"/>
        </w:rPr>
        <w:t>L’utente può:</w:t>
      </w:r>
    </w:p>
    <w:p w14:paraId="7973DAA3" w14:textId="73BD63E3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Vedere i Task inseriti</w:t>
      </w:r>
    </w:p>
    <w:p w14:paraId="6071A667" w14:textId="43ADC118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Aggiungere un nuovo Task</w:t>
      </w:r>
    </w:p>
    <w:p w14:paraId="7BD57D59" w14:textId="65C6F5F8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Eliminare un Task</w:t>
      </w:r>
    </w:p>
    <w:p w14:paraId="00D40375" w14:textId="1E0B9DDF" w:rsidR="00F94C53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Filtrare i Task per importanza</w:t>
      </w:r>
    </w:p>
    <w:p w14:paraId="3EB44875" w14:textId="77777777" w:rsidR="00DF6D49" w:rsidRDefault="00DF6D49" w:rsidP="00DF6D49">
      <w:pPr>
        <w:pStyle w:val="ListParagraph"/>
        <w:rPr>
          <w:rStyle w:val="Emphasis"/>
          <w:rFonts w:ascii="Century Gothic" w:hAnsi="Century Gothic" w:cstheme="minorHAnsi"/>
          <w:sz w:val="18"/>
          <w:szCs w:val="18"/>
        </w:rPr>
      </w:pPr>
    </w:p>
    <w:p w14:paraId="25450475" w14:textId="04A1EC91" w:rsidR="00B77A40" w:rsidRDefault="00B77A40" w:rsidP="00B77A40">
      <w:pPr>
        <w:rPr>
          <w:rStyle w:val="Emphasis"/>
          <w:rFonts w:cstheme="minorHAnsi"/>
          <w:i w:val="0"/>
          <w:iCs w:val="0"/>
        </w:rPr>
      </w:pPr>
      <w:proofErr w:type="spellStart"/>
      <w:r>
        <w:rPr>
          <w:rStyle w:val="Emphasis"/>
          <w:rFonts w:cstheme="minorHAnsi"/>
          <w:i w:val="0"/>
          <w:iCs w:val="0"/>
        </w:rPr>
        <w:t>Requisiti</w:t>
      </w:r>
      <w:proofErr w:type="spellEnd"/>
      <w:r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</w:rPr>
        <w:t>Tecnici</w:t>
      </w:r>
      <w:proofErr w:type="spellEnd"/>
      <w:r>
        <w:rPr>
          <w:rStyle w:val="Emphasis"/>
          <w:rFonts w:cstheme="minorHAnsi"/>
          <w:i w:val="0"/>
          <w:iCs w:val="0"/>
        </w:rPr>
        <w:t>:</w:t>
      </w:r>
    </w:p>
    <w:p w14:paraId="52FD19AB" w14:textId="36EA5F0D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 w:rsidRPr="00B77A40">
        <w:rPr>
          <w:rStyle w:val="Emphasis"/>
          <w:rFonts w:cstheme="minorHAnsi"/>
          <w:i w:val="0"/>
          <w:iCs w:val="0"/>
          <w:lang w:val="it-IT"/>
        </w:rPr>
        <w:t>-Salvare i Task in u</w:t>
      </w:r>
      <w:r>
        <w:rPr>
          <w:rStyle w:val="Emphasis"/>
          <w:rFonts w:cstheme="minorHAnsi"/>
          <w:i w:val="0"/>
          <w:iCs w:val="0"/>
          <w:lang w:val="it-IT"/>
        </w:rPr>
        <w:t>n file</w:t>
      </w:r>
    </w:p>
    <w:p w14:paraId="584D3902" w14:textId="664259D4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-Utilizzare adeguatamente il concetto di classe</w:t>
      </w:r>
    </w:p>
    <w:p w14:paraId="1A7CFF8C" w14:textId="1C99693F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-Dividere le funzionalità in relative funzioni e procedure</w:t>
      </w:r>
    </w:p>
    <w:p w14:paraId="44675820" w14:textId="6F060711" w:rsidR="00B77A40" w:rsidRDefault="00B77A40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Pr="00B77A40">
        <w:rPr>
          <w:rStyle w:val="Emphasis"/>
          <w:rFonts w:cstheme="minorHAnsi"/>
          <w:i w:val="0"/>
          <w:iCs w:val="0"/>
          <w:u w:val="single"/>
          <w:lang w:val="it-IT"/>
        </w:rPr>
        <w:t>Commentare</w:t>
      </w:r>
    </w:p>
    <w:p w14:paraId="554A1BF3" w14:textId="5969BFAA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-Mettere una nomenclatura conforme</w:t>
      </w:r>
    </w:p>
    <w:p w14:paraId="1AC41A3A" w14:textId="17018449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-Le date di scadenza devono essere posteriori o uguali rispetto alla data di inserimento</w:t>
      </w:r>
    </w:p>
    <w:p w14:paraId="7EEEE38F" w14:textId="3ADD6591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-Controllare l’input utente</w:t>
      </w:r>
    </w:p>
    <w:p w14:paraId="5A8E2FB6" w14:textId="06556DEF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</w:p>
    <w:p w14:paraId="16672F23" w14:textId="4074E174" w:rsidR="00865FF9" w:rsidRDefault="00865FF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Opzionale: Utilizzare Enum</w:t>
      </w:r>
    </w:p>
    <w:p w14:paraId="5EF9E63F" w14:textId="77777777" w:rsidR="00865FF9" w:rsidRPr="00865FF9" w:rsidRDefault="00865FF9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</w:p>
    <w:p w14:paraId="104D3756" w14:textId="4C697D8D" w:rsidR="00DF6D49" w:rsidRPr="00DF6D49" w:rsidRDefault="00DF6D49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Mettere il codice dell’esercizio in un Repository di GitHub.</w:t>
      </w:r>
    </w:p>
    <w:p w14:paraId="45F3DD43" w14:textId="1F552A65" w:rsidR="00F94C53" w:rsidRPr="00B77A40" w:rsidRDefault="00F94C53" w:rsidP="00F94C53">
      <w:pPr>
        <w:ind w:left="360"/>
        <w:rPr>
          <w:rFonts w:cstheme="minorHAnsi"/>
          <w:i/>
          <w:iCs/>
          <w:sz w:val="16"/>
          <w:szCs w:val="16"/>
          <w:lang w:val="it-IT"/>
        </w:rPr>
      </w:pPr>
    </w:p>
    <w:p w14:paraId="5DE7E8AF" w14:textId="77777777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86BAA7" w14:textId="38237C71" w:rsidR="002D1DB6" w:rsidRDefault="002D1DB6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469D1E5" w14:textId="3E347C43" w:rsidR="00F94C53" w:rsidRPr="00F94C53" w:rsidRDefault="00F94C53" w:rsidP="00F94C53">
      <w:pPr>
        <w:rPr>
          <w:rFonts w:cstheme="minorHAnsi"/>
          <w:i/>
          <w:iCs/>
          <w:sz w:val="16"/>
          <w:szCs w:val="16"/>
          <w:lang w:val="it-IT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3970ED6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7A8C2DBC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5BE5A844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6889A0B5" w14:textId="70D627A5" w:rsidR="00DA5C84" w:rsidRPr="00B77A40" w:rsidRDefault="00DA5C84" w:rsidP="00B77A40">
      <w:pPr>
        <w:rPr>
          <w:rFonts w:cstheme="minorHAnsi"/>
          <w:i/>
          <w:iCs/>
          <w:sz w:val="16"/>
          <w:szCs w:val="16"/>
          <w:lang w:val="it-IT"/>
        </w:rPr>
      </w:pP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027A7" w14:textId="77777777" w:rsidR="003C3415" w:rsidRDefault="003C3415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7936A13" w14:textId="77777777" w:rsidR="003C3415" w:rsidRDefault="003C3415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1A7DD000" w:rsidR="0014318B" w:rsidRDefault="002F2AFA" w:rsidP="0014318B">
    <w:pPr>
      <w:pStyle w:val="Footer"/>
      <w:rPr>
        <w:lang w:val="it-IT"/>
      </w:rPr>
    </w:pPr>
    <w:r>
      <w:rPr>
        <w:lang w:val="it-IT"/>
      </w:rPr>
      <w:t xml:space="preserve">Test di valutazione - Modulo </w:t>
    </w:r>
    <w:r w:rsidR="00B77A40">
      <w:rPr>
        <w:lang w:val="it-IT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539C1" w14:textId="77777777" w:rsidR="003C3415" w:rsidRDefault="003C3415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88886BB" w14:textId="77777777" w:rsidR="003C3415" w:rsidRDefault="003C3415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690D"/>
    <w:multiLevelType w:val="hybridMultilevel"/>
    <w:tmpl w:val="AE64AC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hybridMultilevel"/>
    <w:tmpl w:val="9A1C8920"/>
    <w:styleLink w:val="Answers"/>
    <w:lvl w:ilvl="0" w:tplc="D0D8868E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 w:tplc="8BE4111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 w:tplc="E3DAD2D4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 w:tplc="9B629774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 w:tplc="BC349AE8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 w:tplc="62829672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 w:tplc="32E86B1E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C1A0B0F0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94BEA6B6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1E5602"/>
    <w:multiLevelType w:val="hybridMultilevel"/>
    <w:tmpl w:val="A7F0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71E68"/>
    <w:multiLevelType w:val="hybridMultilevel"/>
    <w:tmpl w:val="9A1C8920"/>
    <w:numStyleLink w:val="Answers"/>
  </w:abstractNum>
  <w:abstractNum w:abstractNumId="7" w15:restartNumberingAfterBreak="0">
    <w:nsid w:val="35AD60CF"/>
    <w:multiLevelType w:val="hybridMultilevel"/>
    <w:tmpl w:val="54526676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3C6A7802"/>
    <w:multiLevelType w:val="hybridMultilevel"/>
    <w:tmpl w:val="6758082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D138C"/>
    <w:multiLevelType w:val="hybridMultilevel"/>
    <w:tmpl w:val="449454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51440"/>
    <w:multiLevelType w:val="hybridMultilevel"/>
    <w:tmpl w:val="0BEA9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B298A"/>
    <w:multiLevelType w:val="hybridMultilevel"/>
    <w:tmpl w:val="09AA19F8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5744CB"/>
    <w:multiLevelType w:val="hybridMultilevel"/>
    <w:tmpl w:val="D520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C4958"/>
    <w:multiLevelType w:val="hybridMultilevel"/>
    <w:tmpl w:val="EA6E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73671"/>
    <w:multiLevelType w:val="multilevel"/>
    <w:tmpl w:val="9A1C8920"/>
    <w:numStyleLink w:val="Answers"/>
  </w:abstractNum>
  <w:abstractNum w:abstractNumId="19" w15:restartNumberingAfterBreak="0">
    <w:nsid w:val="69CD2E91"/>
    <w:multiLevelType w:val="hybridMultilevel"/>
    <w:tmpl w:val="AB6C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1779F"/>
    <w:multiLevelType w:val="hybridMultilevel"/>
    <w:tmpl w:val="AE7AF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11"/>
  </w:num>
  <w:num w:numId="18">
    <w:abstractNumId w:val="0"/>
  </w:num>
  <w:num w:numId="19">
    <w:abstractNumId w:val="13"/>
  </w:num>
  <w:num w:numId="20">
    <w:abstractNumId w:val="7"/>
  </w:num>
  <w:num w:numId="21">
    <w:abstractNumId w:val="1"/>
  </w:num>
  <w:num w:numId="22">
    <w:abstractNumId w:val="16"/>
  </w:num>
  <w:num w:numId="23">
    <w:abstractNumId w:val="9"/>
  </w:num>
  <w:num w:numId="24">
    <w:abstractNumId w:val="12"/>
  </w:num>
  <w:num w:numId="25">
    <w:abstractNumId w:val="10"/>
  </w:num>
  <w:num w:numId="26">
    <w:abstractNumId w:val="20"/>
  </w:num>
  <w:num w:numId="27">
    <w:abstractNumId w:val="17"/>
  </w:num>
  <w:num w:numId="28">
    <w:abstractNumId w:val="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8558D"/>
    <w:rsid w:val="000E60BC"/>
    <w:rsid w:val="00132BA7"/>
    <w:rsid w:val="00135EC2"/>
    <w:rsid w:val="00141303"/>
    <w:rsid w:val="0014318B"/>
    <w:rsid w:val="001553E9"/>
    <w:rsid w:val="001A3C39"/>
    <w:rsid w:val="001B6AE1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76C02"/>
    <w:rsid w:val="002825D6"/>
    <w:rsid w:val="002D1DB6"/>
    <w:rsid w:val="002F2AFA"/>
    <w:rsid w:val="00315CD3"/>
    <w:rsid w:val="003444B6"/>
    <w:rsid w:val="00347AB7"/>
    <w:rsid w:val="00356CAC"/>
    <w:rsid w:val="0036481C"/>
    <w:rsid w:val="003A0670"/>
    <w:rsid w:val="003C3415"/>
    <w:rsid w:val="003D7282"/>
    <w:rsid w:val="003E162F"/>
    <w:rsid w:val="003E30EA"/>
    <w:rsid w:val="0042169D"/>
    <w:rsid w:val="004254F0"/>
    <w:rsid w:val="00443C7E"/>
    <w:rsid w:val="00446E50"/>
    <w:rsid w:val="00457A53"/>
    <w:rsid w:val="00464B0E"/>
    <w:rsid w:val="00496042"/>
    <w:rsid w:val="004A56D1"/>
    <w:rsid w:val="0053305A"/>
    <w:rsid w:val="00547F36"/>
    <w:rsid w:val="005645F9"/>
    <w:rsid w:val="005A2070"/>
    <w:rsid w:val="00646C29"/>
    <w:rsid w:val="006A5B48"/>
    <w:rsid w:val="006C0AE1"/>
    <w:rsid w:val="006E0899"/>
    <w:rsid w:val="006E2140"/>
    <w:rsid w:val="006E3EC5"/>
    <w:rsid w:val="006E7CC3"/>
    <w:rsid w:val="006F4A3F"/>
    <w:rsid w:val="0072454E"/>
    <w:rsid w:val="00731D2B"/>
    <w:rsid w:val="0078731A"/>
    <w:rsid w:val="007913B5"/>
    <w:rsid w:val="007C00E4"/>
    <w:rsid w:val="007E3CB3"/>
    <w:rsid w:val="008120C2"/>
    <w:rsid w:val="00821CF1"/>
    <w:rsid w:val="008353A9"/>
    <w:rsid w:val="0084271B"/>
    <w:rsid w:val="0084793A"/>
    <w:rsid w:val="00865FF9"/>
    <w:rsid w:val="008739A2"/>
    <w:rsid w:val="008A5436"/>
    <w:rsid w:val="008E653D"/>
    <w:rsid w:val="00910C80"/>
    <w:rsid w:val="009200E1"/>
    <w:rsid w:val="0092010E"/>
    <w:rsid w:val="00957D96"/>
    <w:rsid w:val="0097786E"/>
    <w:rsid w:val="00A1545F"/>
    <w:rsid w:val="00A360C5"/>
    <w:rsid w:val="00A510E2"/>
    <w:rsid w:val="00A9761D"/>
    <w:rsid w:val="00B03500"/>
    <w:rsid w:val="00B142D7"/>
    <w:rsid w:val="00B219E6"/>
    <w:rsid w:val="00B26BAC"/>
    <w:rsid w:val="00B67E28"/>
    <w:rsid w:val="00B77A40"/>
    <w:rsid w:val="00B915D5"/>
    <w:rsid w:val="00BA5730"/>
    <w:rsid w:val="00BC1DFD"/>
    <w:rsid w:val="00C03047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02BC"/>
    <w:rsid w:val="00D8241B"/>
    <w:rsid w:val="00DA34E6"/>
    <w:rsid w:val="00DA5C84"/>
    <w:rsid w:val="00DB470B"/>
    <w:rsid w:val="00DF6D49"/>
    <w:rsid w:val="00E0358B"/>
    <w:rsid w:val="00E04A03"/>
    <w:rsid w:val="00E11311"/>
    <w:rsid w:val="00E56692"/>
    <w:rsid w:val="00E66EA4"/>
    <w:rsid w:val="00E7015D"/>
    <w:rsid w:val="00E91E65"/>
    <w:rsid w:val="00E94E57"/>
    <w:rsid w:val="00ED5A4F"/>
    <w:rsid w:val="00EE5783"/>
    <w:rsid w:val="00EF68B0"/>
    <w:rsid w:val="00F26F54"/>
    <w:rsid w:val="00F60AF1"/>
    <w:rsid w:val="00F94C53"/>
    <w:rsid w:val="00F9747F"/>
    <w:rsid w:val="00FC6BAD"/>
    <w:rsid w:val="59DACABA"/>
    <w:rsid w:val="6846D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02BC"/>
    <w:pPr>
      <w:spacing w:line="312" w:lineRule="auto"/>
    </w:pPr>
    <w:rPr>
      <w:rFonts w:ascii="Century Gothic" w:eastAsia="Times New Roman" w:hAnsi="Century Gothic" w:cs="Century Gothic"/>
      <w:sz w:val="22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it-IT" w:eastAsia="en-US"/>
    </w:rPr>
  </w:style>
  <w:style w:type="character" w:styleId="Emphasis">
    <w:name w:val="Emphasis"/>
    <w:basedOn w:val="DefaultParagraphFont"/>
    <w:qFormat/>
    <w:rsid w:val="00F94C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39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Tiziana Camboni (c)</cp:lastModifiedBy>
  <cp:revision>16</cp:revision>
  <cp:lastPrinted>2004-01-22T16:32:00Z</cp:lastPrinted>
  <dcterms:created xsi:type="dcterms:W3CDTF">2020-11-06T14:31:00Z</dcterms:created>
  <dcterms:modified xsi:type="dcterms:W3CDTF">2021-02-05T08:46:00Z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